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00914" w14:textId="77777777" w:rsidR="00AD5898" w:rsidRDefault="00524096">
      <w:r>
        <w:rPr>
          <w:noProof/>
          <w:lang w:val="id-ID" w:eastAsia="id-ID"/>
        </w:rPr>
        <w:pict w14:anchorId="0CD50B80">
          <v:group id="Group 8" o:spid="_x0000_s1026" alt="decorative elements&#10;" style="position:absolute;margin-left:0;margin-top:-42.5pt;width:257.7pt;height:11in;z-index:-251657216;mso-width-percent:420;mso-height-percent:1000;mso-position-horizont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">
            <v:rect id="Rectangle 604" o:spid="_x0000_s1027" style="position:absolute;width:32639;height:1004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TUwcUA&#10;AADcAAAADwAAAGRycy9kb3ducmV2LnhtbESPQWvCQBSE7wX/w/IEb3VTD7ZEVwkFUfQgRkGPr9nX&#10;bEj2bciuMf77bqHQ4zAz3zDL9WAb0VPnK8cK3qYJCOLC6YpLBZfz5vUDhA/IGhvHpOBJHtar0csS&#10;U+0efKI+D6WIEPYpKjAhtKmUvjBk0U9dSxy9b9dZDFF2pdQdPiLcNnKWJHNpseK4YLClT0NFnd+t&#10;gt0tC9v9133vrtmpzg/m2Nf1UanJeMgWIAIN4T/8195pBfPkHX7PxCM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FNTBxQAAANwAAAAPAAAAAAAAAAAAAAAAAJgCAABkcnMv&#10;ZG93bnJldi54bWxQSwUGAAAAAAQABAD1AAAAigMAAAAA&#10;" fillcolor="#0f3344 [3204]" stroked="f"/>
            <v:group id="Group 1" o:spid="_x0000_s1028" style="position:absolute;top:74676;width:32639;height:25908" coordorigin="62,74725" coordsize="32640,259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<v:shape id="Freeform 605" o:spid="_x0000_s1029" style="position:absolute;left:62;top:74725;width:32640;height:25910;visibility:visible;mso-wrap-style:square;v-text-anchor:top" coordsize="506,4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YgcMMA&#10;AADaAAAADwAAAGRycy9kb3ducmV2LnhtbESPT2vCQBTE74LfYXlCb/piW6xEN6G0CD2Uin8u3p7Z&#10;ZxLMvg3ZbYzfvlso9DjMzG+YdT7YRvXc+dqJhvksAcVSOFNLqeF42EyXoHwgMdQ4YQ139pBn49Ga&#10;UuNusuN+H0oVIeJT0lCF0KaIvqjYkp+5liV6F9dZClF2JZqObhFuG3xMkgVaqiUuVNTyW8XFdf9t&#10;NXxtBM8HY19Ou+G9vvfP6LafqPXDZHhdgQo8hP/wX/vDaHiC3yvxBmD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gYgcMMAAADaAAAADwAAAAAAAAAAAAAAAACYAgAAZHJzL2Rv&#10;d25yZXYueG1sUEsFBgAAAAAEAAQA9QAAAIgD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</v:shape>
              <v:shape id="Freeform 606" o:spid="_x0000_s1030" style="position:absolute;left:3941;top:78620;width:28761;height:22015;visibility:visible;mso-wrap-style:square;v-text-anchor:top" coordsize="446,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0tiMQA&#10;AADaAAAADwAAAGRycy9kb3ducmV2LnhtbESP0WrCQBRE34X+w3ILvummImLTbMQqamsfarUfcMne&#10;JqHZuyG7xu3fdwXBx2FmzjDZIphG9NS52rKCp3ECgriwuuZSwfdpM5qDcB5ZY2OZFPyRg0X+MMgw&#10;1fbCX9QffSkihF2KCirv21RKV1Rk0I1tSxy9H9sZ9FF2pdQdXiLcNHKSJDNpsOa4UGFLq4qK3+PZ&#10;KDi87j6m6+1+Mlti2Ibn9/6kD59KDR/D8gWEp+Dv4Vv7TSuYwvVKvAE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dLYjEAAAA2gAAAA8AAAAAAAAAAAAAAAAAmAIAAGRycy9k&#10;b3ducmV2LnhtbFBLBQYAAAAABAAEAPUAAACJAwAAAAA=&#10;" path="m446,28c420,17,420,17,420,17,378,,331,21,316,63v-7,19,-7,19,-7,19c293,125,244,146,202,127v,,,,,c164,110,119,125,100,161,,344,,344,,344v446,,446,,446,l446,28xe" fillcolor="#e5d8ea [3205]" stroked="f">
                <v:path arrowok="t" o:connecttype="custom" o:connectlocs="2876088,179189;2708424,108794;2037766,403176;1992626,524769;1302623,812752;1302623,812752;644863,1030339;0,2201470;2876088,2201470;2876088,179189" o:connectangles="0,0,0,0,0,0,0,0,0,0"/>
              </v:shape>
              <v:shape id="Freeform 608" o:spid="_x0000_s1031" style="position:absolute;left:62;top:87703;width:28387;height:12932;visibility:visible;mso-wrap-style:square;v-text-anchor:top" coordsize="440,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xHocQA&#10;AADaAAAADwAAAGRycy9kb3ducmV2LnhtbESPS4sCMRCE74L/IbTgTTMr6OqsUXwguIc9+GBhb+2k&#10;54GTzpBEHf/9ZmHBY1FVX1HzZWtqcSfnK8sK3oYJCOLM6ooLBefTbjAF4QOyxtoyKXiSh+Wi25lj&#10;qu2DD3Q/hkJECPsUFZQhNKmUPivJoB/ahjh6uXUGQ5SukNrhI8JNLUdJMpEGK44LJTa0KSm7Hm9G&#10;Qb56fn5P5TUvRrMvt/25vNN4fVGq32tXHyACteEV/m/vtYIx/F2JN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8R6HEAAAA2gAAAA8AAAAAAAAAAAAAAAAAmAIAAGRycy9k&#10;b3ducmV2LnhtbFBLBQYAAAAABAAEAPUAAACJAw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</v:shape>
            </v:group>
            <v:shape id="Freeform 5" o:spid="_x0000_s1032" style="position:absolute;width:32725;height:29067;visibility:visible;mso-wrap-style:square;v-text-anchor:top" coordsize="506,4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NFfsQA&#10;AADaAAAADwAAAGRycy9kb3ducmV2LnhtbESPT2vCQBTE7wW/w/KE3upGD2Kjq6hgLfTg34u3Z/aZ&#10;BPPehuxWUz99t1DwOMzMb5jJrOVK3ajxpRMD/V4CiiRztpTcwPGwehuB8gHFYuWEDPyQh9m08zLB&#10;1Lq77Oi2D7mKEPEpGihCqFOtfVYQo++5miR6F9cwhiibXNsG7xHOlR4kyVAzlhIXCqxpWVB23X+z&#10;ASq388N2vbl8nT/WC36c+H2zZGNeu+18DCpQG57h//anNTCEvyvxBuj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zRX7EAAAA2gAAAA8AAAAAAAAAAAAAAAAAmAIAAGRycy9k&#10;b3ducmV2LnhtbFBLBQYAAAAABAAEAPUAAACJAwAAAAA=&#10;" path="m,412v33,13,33,13,33,13c85,446,143,420,162,368v9,-24,9,-24,9,-24c190,290,252,265,304,288v,,,,,c351,309,406,291,431,246,506,108,506,108,506,108,506,,506,,506,,,,,,,l,412xe" fillcolor="#e5d8ea [3205]" stroked="f">
              <v:path arrowok="t" o:connecttype="custom" o:connectlocs="0,2685171;213430,2769897;1047746,2398405;1105954,2241988;1966140,1877013;1966140,1877013;2787521,1603282;3272589,703880;3272589,0;0,0;0,2685171" o:connectangles="0,0,0,0,0,0,0,0,0,0,0"/>
            </v:shape>
            <w10:wrap anchorx="page"/>
            <w10:anchorlock/>
          </v:group>
        </w:pict>
      </w:r>
    </w:p>
    <w:tbl>
      <w:tblPr>
        <w:tblW w:w="5144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64"/>
        <w:gridCol w:w="3301"/>
        <w:gridCol w:w="466"/>
        <w:gridCol w:w="466"/>
        <w:gridCol w:w="6565"/>
      </w:tblGrid>
      <w:tr w:rsidR="008F3C95" w14:paraId="61D4B21B" w14:textId="77777777" w:rsidTr="008F3C95">
        <w:trPr>
          <w:trHeight w:val="993"/>
          <w:jc w:val="center"/>
        </w:trPr>
        <w:tc>
          <w:tcPr>
            <w:tcW w:w="4079" w:type="dxa"/>
            <w:gridSpan w:val="2"/>
            <w:vAlign w:val="center"/>
          </w:tcPr>
          <w:p w14:paraId="5E79011B" w14:textId="77777777" w:rsidR="008F3C95" w:rsidRDefault="008F3C95" w:rsidP="00647A4B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  <w:noProof/>
                <w:lang w:val="id-ID" w:eastAsia="id-ID"/>
              </w:rPr>
            </w:pPr>
          </w:p>
          <w:p w14:paraId="632C5587" w14:textId="77777777" w:rsidR="008F3C95" w:rsidRDefault="008F3C95" w:rsidP="00647A4B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6426D2D0" wp14:editId="407260EF">
                  <wp:extent cx="1573002" cy="2097337"/>
                  <wp:effectExtent l="19050" t="0" r="8148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MS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002" cy="2097337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" w:type="dxa"/>
          </w:tcPr>
          <w:p w14:paraId="36DA0B63" w14:textId="77777777" w:rsidR="008F3C95" w:rsidRDefault="008F3C95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457" w:type="dxa"/>
            <w:vMerge w:val="restart"/>
          </w:tcPr>
          <w:p w14:paraId="65F3ABA8" w14:textId="77777777" w:rsidR="008F3C95" w:rsidRDefault="008F3C95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 w:val="restart"/>
          </w:tcPr>
          <w:p w14:paraId="500D2BF0" w14:textId="77777777" w:rsidR="008F3C95" w:rsidRDefault="008F3C95" w:rsidP="00222466">
            <w:pPr>
              <w:pStyle w:val="Title"/>
              <w:rPr>
                <w:b/>
                <w:bCs w:val="0"/>
                <w:color w:val="0070C0"/>
              </w:rPr>
            </w:pPr>
            <w:r w:rsidRPr="00E67CEF">
              <w:rPr>
                <w:b/>
                <w:bCs w:val="0"/>
                <w:color w:val="0070C0"/>
              </w:rPr>
              <w:t>profil peserta ujian</w:t>
            </w:r>
          </w:p>
          <w:p w14:paraId="245B8336" w14:textId="77777777" w:rsidR="008F3C95" w:rsidRPr="00E67CEF" w:rsidRDefault="008F3C95" w:rsidP="00E67CEF"/>
          <w:p w14:paraId="65C56D1B" w14:textId="77777777" w:rsidR="008F3C95" w:rsidRPr="00374B5F" w:rsidRDefault="008F3C95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  <w:lang w:val="id-ID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N I S N / N I S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="002112A4">
              <w:t>0054893994/21.12400</w:t>
            </w:r>
          </w:p>
          <w:p w14:paraId="61F79161" w14:textId="77777777" w:rsidR="008F3C95" w:rsidRPr="00C65F72" w:rsidRDefault="008F3C95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Nama Peserta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="002112A4">
              <w:rPr>
                <w:rFonts w:ascii="Cambria" w:hAnsi="Cambria" w:cstheme="minorHAnsi"/>
                <w:sz w:val="24"/>
                <w:szCs w:val="28"/>
              </w:rPr>
              <w:t>SUCI FADILLAH</w:t>
            </w:r>
          </w:p>
          <w:p w14:paraId="719117A4" w14:textId="77777777" w:rsidR="008F3C95" w:rsidRPr="00C65F72" w:rsidRDefault="008F3C95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Tempat / Tangal Lahir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="002112A4">
              <w:rPr>
                <w:rFonts w:ascii="Cambria" w:hAnsi="Cambria" w:cstheme="minorHAnsi"/>
                <w:sz w:val="24"/>
                <w:szCs w:val="28"/>
              </w:rPr>
              <w:t>Medan, 30 September 2005</w:t>
            </w:r>
            <w:r w:rsidR="00C65F72">
              <w:rPr>
                <w:rFonts w:ascii="Cambria" w:hAnsi="Cambria" w:cstheme="minorHAnsi"/>
                <w:sz w:val="24"/>
                <w:szCs w:val="28"/>
              </w:rPr>
              <w:t xml:space="preserve"> </w:t>
            </w:r>
          </w:p>
          <w:p w14:paraId="6644F3E0" w14:textId="77777777" w:rsidR="008F3C95" w:rsidRPr="00F74ED5" w:rsidRDefault="008F3C95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Jenis Ke</w:t>
            </w:r>
            <w:r w:rsidR="00C65F72">
              <w:rPr>
                <w:rFonts w:ascii="Cambria" w:hAnsi="Cambria" w:cstheme="minorHAnsi"/>
                <w:sz w:val="24"/>
                <w:szCs w:val="28"/>
              </w:rPr>
              <w:t>lamin</w:t>
            </w:r>
            <w:r w:rsidR="00C65F72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="00C65F72">
              <w:rPr>
                <w:rFonts w:ascii="Cambria" w:hAnsi="Cambria" w:cstheme="minorHAnsi"/>
                <w:sz w:val="24"/>
                <w:szCs w:val="28"/>
              </w:rPr>
              <w:tab/>
            </w:r>
            <w:r w:rsidR="00374B5F">
              <w:rPr>
                <w:rFonts w:ascii="Cambria" w:hAnsi="Cambria" w:cstheme="minorHAnsi"/>
                <w:sz w:val="24"/>
                <w:szCs w:val="28"/>
              </w:rPr>
              <w:t xml:space="preserve"> </w:t>
            </w:r>
            <w:r w:rsidR="00C65F72">
              <w:rPr>
                <w:rFonts w:ascii="Cambria" w:hAnsi="Cambria" w:cstheme="minorHAnsi"/>
                <w:sz w:val="24"/>
                <w:szCs w:val="28"/>
              </w:rPr>
              <w:t>Perempuan</w:t>
            </w:r>
          </w:p>
          <w:p w14:paraId="7E4CB79B" w14:textId="77777777" w:rsidR="008F3C95" w:rsidRPr="00374B5F" w:rsidRDefault="008F3C95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  <w:lang w:val="id-ID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Agama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="00374B5F">
              <w:rPr>
                <w:rFonts w:ascii="Cambria" w:hAnsi="Cambria" w:cstheme="minorHAnsi"/>
                <w:sz w:val="24"/>
                <w:szCs w:val="28"/>
                <w:lang w:val="id-ID"/>
              </w:rPr>
              <w:t>Islam</w:t>
            </w:r>
          </w:p>
          <w:p w14:paraId="602CB057" w14:textId="77777777" w:rsidR="00374B5F" w:rsidRPr="00777580" w:rsidRDefault="008F3C95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Alamat Lengkap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="00777580">
              <w:rPr>
                <w:rFonts w:ascii="Cambria" w:hAnsi="Cambria" w:cstheme="minorHAnsi"/>
                <w:sz w:val="24"/>
                <w:szCs w:val="28"/>
                <w:lang w:val="id-ID"/>
              </w:rPr>
              <w:t>Jl.</w:t>
            </w:r>
            <w:r w:rsidR="002112A4">
              <w:rPr>
                <w:rFonts w:ascii="Cambria" w:hAnsi="Cambria" w:cstheme="minorHAnsi"/>
                <w:sz w:val="24"/>
                <w:szCs w:val="28"/>
              </w:rPr>
              <w:t xml:space="preserve"> Jati Pasar IV Sei Mencirim  </w:t>
            </w:r>
          </w:p>
          <w:p w14:paraId="2D75DD56" w14:textId="77777777" w:rsidR="008F3C95" w:rsidRPr="00374B5F" w:rsidRDefault="00045F69" w:rsidP="00E67CEF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  <w:lang w:val="id-ID"/>
              </w:rPr>
            </w:pPr>
            <w:r>
              <w:rPr>
                <w:rFonts w:ascii="Cambria" w:hAnsi="Cambria" w:cstheme="minorHAnsi"/>
                <w:sz w:val="24"/>
                <w:szCs w:val="28"/>
              </w:rPr>
              <w:tab/>
            </w:r>
            <w:r>
              <w:rPr>
                <w:rFonts w:ascii="Cambria" w:hAnsi="Cambria" w:cstheme="minorHAnsi"/>
                <w:sz w:val="24"/>
                <w:szCs w:val="28"/>
              </w:rPr>
              <w:tab/>
            </w:r>
            <w:r>
              <w:rPr>
                <w:rFonts w:ascii="Cambria" w:hAnsi="Cambria" w:cstheme="minorHAnsi"/>
                <w:sz w:val="24"/>
                <w:szCs w:val="28"/>
              </w:rPr>
              <w:tab/>
              <w:t>Kec.</w:t>
            </w:r>
            <w:r w:rsidR="00777580">
              <w:rPr>
                <w:rFonts w:ascii="Cambria" w:hAnsi="Cambria" w:cstheme="minorHAnsi"/>
                <w:sz w:val="24"/>
                <w:szCs w:val="28"/>
              </w:rPr>
              <w:t xml:space="preserve"> Sungga</w:t>
            </w:r>
            <w:r w:rsidR="00374B5F">
              <w:rPr>
                <w:rFonts w:ascii="Cambria" w:hAnsi="Cambria" w:cstheme="minorHAnsi"/>
                <w:sz w:val="24"/>
                <w:szCs w:val="28"/>
                <w:lang w:val="id-ID"/>
              </w:rPr>
              <w:t>l</w:t>
            </w:r>
          </w:p>
          <w:p w14:paraId="1DB8FD04" w14:textId="77777777" w:rsidR="008F3C95" w:rsidRPr="00374B5F" w:rsidRDefault="00045F69" w:rsidP="00E67CEF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  <w:lang w:val="id-ID"/>
              </w:rPr>
            </w:pPr>
            <w:r>
              <w:rPr>
                <w:rFonts w:ascii="Cambria" w:hAnsi="Cambria" w:cstheme="minorHAnsi"/>
                <w:sz w:val="24"/>
                <w:szCs w:val="28"/>
              </w:rPr>
              <w:tab/>
            </w:r>
            <w:r>
              <w:rPr>
                <w:rFonts w:ascii="Cambria" w:hAnsi="Cambria" w:cstheme="minorHAnsi"/>
                <w:sz w:val="24"/>
                <w:szCs w:val="28"/>
              </w:rPr>
              <w:tab/>
            </w:r>
            <w:r>
              <w:rPr>
                <w:rFonts w:ascii="Cambria" w:hAnsi="Cambria" w:cstheme="minorHAnsi"/>
                <w:sz w:val="24"/>
                <w:szCs w:val="28"/>
              </w:rPr>
              <w:tab/>
              <w:t>Kab/Kota. Deli Serdang, Medan</w:t>
            </w:r>
            <w:r w:rsidR="00374B5F">
              <w:rPr>
                <w:rFonts w:ascii="Cambria" w:hAnsi="Cambria" w:cstheme="minorHAnsi"/>
                <w:sz w:val="24"/>
                <w:szCs w:val="28"/>
              </w:rPr>
              <w:t xml:space="preserve"> </w:t>
            </w:r>
          </w:p>
          <w:p w14:paraId="5CCF54F3" w14:textId="77777777" w:rsidR="008F3C95" w:rsidRPr="00F74ED5" w:rsidRDefault="008F3C95" w:rsidP="00E67CEF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Provinsi  Sumatera Utara</w:t>
            </w:r>
          </w:p>
          <w:p w14:paraId="18FAC798" w14:textId="77777777" w:rsidR="00777580" w:rsidRDefault="008F3C95" w:rsidP="00E67CEF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Kode Pos.</w:t>
            </w:r>
            <w:r w:rsidR="002112A4">
              <w:rPr>
                <w:rFonts w:ascii="Cambria" w:hAnsi="Cambria" w:cstheme="minorHAnsi"/>
                <w:sz w:val="24"/>
                <w:szCs w:val="28"/>
              </w:rPr>
              <w:t xml:space="preserve"> 20351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 xml:space="preserve"> </w:t>
            </w:r>
          </w:p>
          <w:p w14:paraId="67C7D979" w14:textId="77777777" w:rsidR="008F3C95" w:rsidRPr="00F5665B" w:rsidRDefault="008F3C95" w:rsidP="00E67CEF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Golongan Darah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="00F5665B">
              <w:rPr>
                <w:rFonts w:ascii="Cambria" w:hAnsi="Cambria" w:cstheme="minorHAnsi"/>
                <w:sz w:val="24"/>
                <w:szCs w:val="28"/>
              </w:rPr>
              <w:t>-</w:t>
            </w:r>
          </w:p>
          <w:p w14:paraId="78EEED31" w14:textId="77777777" w:rsidR="00F5665B" w:rsidRDefault="008F3C95" w:rsidP="00E67CEF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Nama Orang Tua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Ayah :</w:t>
            </w:r>
            <w:r w:rsidR="00BD6D80">
              <w:rPr>
                <w:rFonts w:ascii="Cambria" w:hAnsi="Cambria" w:cstheme="minorHAnsi"/>
                <w:sz w:val="24"/>
                <w:szCs w:val="28"/>
              </w:rPr>
              <w:t xml:space="preserve"> Surahman</w:t>
            </w:r>
          </w:p>
          <w:p w14:paraId="010E62C5" w14:textId="77777777" w:rsidR="008F3C95" w:rsidRPr="00F5665B" w:rsidRDefault="008F3C95" w:rsidP="00E67CEF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 xml:space="preserve">Ibu </w:t>
            </w:r>
            <w:r w:rsidR="00F5665B">
              <w:rPr>
                <w:rFonts w:ascii="Cambria" w:hAnsi="Cambria" w:cstheme="minorHAnsi"/>
                <w:sz w:val="24"/>
                <w:szCs w:val="28"/>
              </w:rPr>
              <w:t xml:space="preserve">   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 xml:space="preserve">:  </w:t>
            </w:r>
            <w:r w:rsidR="00BD6D80">
              <w:rPr>
                <w:rFonts w:ascii="Cambria" w:hAnsi="Cambria" w:cstheme="minorHAnsi"/>
                <w:sz w:val="24"/>
                <w:szCs w:val="28"/>
              </w:rPr>
              <w:t>Elisa Wardhani</w:t>
            </w:r>
          </w:p>
          <w:p w14:paraId="1FEFDDAF" w14:textId="77777777" w:rsidR="008F3C95" w:rsidRPr="00F74ED5" w:rsidRDefault="008F3C95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left="2682" w:right="-31" w:hanging="2682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Program Studi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Pr="00F74ED5">
              <w:rPr>
                <w:rFonts w:ascii="Cambria" w:hAnsi="Cambria" w:cstheme="minorHAnsi"/>
                <w:sz w:val="24"/>
              </w:rPr>
              <w:t>Teknik Komputer dan Informatika</w:t>
            </w:r>
          </w:p>
          <w:p w14:paraId="50184C4E" w14:textId="77777777" w:rsidR="008F3C95" w:rsidRPr="00F74ED5" w:rsidRDefault="008F3C95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left="2682" w:right="-31" w:hanging="2682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Kompetensi Keahlian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    RPL (Rekayasa Perangkat Lunak)</w:t>
            </w:r>
          </w:p>
          <w:p w14:paraId="4F34277C" w14:textId="77777777" w:rsidR="008F3C95" w:rsidRPr="00F74ED5" w:rsidRDefault="008F3C95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Kelas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 xml:space="preserve">XII RPL - </w:t>
            </w:r>
            <w:r w:rsidR="000E72D5">
              <w:rPr>
                <w:rFonts w:ascii="Cambria" w:hAnsi="Cambria" w:cstheme="minorHAnsi"/>
                <w:sz w:val="24"/>
                <w:szCs w:val="28"/>
              </w:rPr>
              <w:t>4</w:t>
            </w:r>
          </w:p>
          <w:p w14:paraId="1EDBABCC" w14:textId="77777777" w:rsidR="008F3C95" w:rsidRPr="00F74ED5" w:rsidRDefault="008F3C95" w:rsidP="00E67CEF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Sekolah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SMK NEGERI 9 MEDAN</w:t>
            </w:r>
          </w:p>
          <w:p w14:paraId="6C5A6C3A" w14:textId="77777777" w:rsidR="008F3C95" w:rsidRPr="00F74ED5" w:rsidRDefault="008F3C95" w:rsidP="00E67CEF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right="-31"/>
              <w:rPr>
                <w:rFonts w:ascii="Cambria" w:hAnsi="Cambria" w:cstheme="minorHAnsi"/>
                <w:sz w:val="24"/>
                <w:szCs w:val="28"/>
              </w:rPr>
            </w:pPr>
          </w:p>
          <w:p w14:paraId="63F6D2F9" w14:textId="77777777" w:rsidR="008F3C95" w:rsidRPr="00F74ED5" w:rsidRDefault="008F3C95" w:rsidP="00E67CEF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right="-31"/>
              <w:rPr>
                <w:rFonts w:ascii="Cambria" w:hAnsi="Cambria" w:cstheme="minorHAnsi"/>
                <w:sz w:val="24"/>
                <w:szCs w:val="28"/>
              </w:rPr>
            </w:pPr>
          </w:p>
          <w:p w14:paraId="0F087580" w14:textId="77777777" w:rsidR="008F3C95" w:rsidRPr="00F74ED5" w:rsidRDefault="008F3C95" w:rsidP="00E67CEF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right="-31"/>
              <w:rPr>
                <w:rFonts w:ascii="Cambria" w:hAnsi="Cambria" w:cstheme="minorHAnsi"/>
                <w:sz w:val="24"/>
                <w:szCs w:val="28"/>
              </w:rPr>
            </w:pPr>
          </w:p>
          <w:p w14:paraId="52905736" w14:textId="77777777" w:rsidR="008F3C95" w:rsidRPr="00F74ED5" w:rsidRDefault="008F3C95" w:rsidP="00E67CEF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right="-31"/>
              <w:rPr>
                <w:rFonts w:ascii="Cambria" w:hAnsi="Cambria" w:cstheme="minorHAnsi"/>
                <w:sz w:val="24"/>
                <w:szCs w:val="28"/>
              </w:rPr>
            </w:pPr>
          </w:p>
          <w:p w14:paraId="066E96CD" w14:textId="77777777" w:rsidR="008F3C95" w:rsidRPr="00F74ED5" w:rsidRDefault="008F3C95" w:rsidP="00E67CEF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right="-31"/>
              <w:rPr>
                <w:rFonts w:ascii="Cambria" w:hAnsi="Cambria" w:cstheme="minorHAnsi"/>
                <w:sz w:val="24"/>
                <w:szCs w:val="24"/>
              </w:rPr>
            </w:pPr>
            <w:r w:rsidRPr="00F74ED5">
              <w:rPr>
                <w:rFonts w:ascii="Cambria" w:hAnsi="Cambria" w:cstheme="minorHAnsi"/>
              </w:rPr>
              <w:tab/>
            </w:r>
            <w:r w:rsidRPr="00F74ED5">
              <w:rPr>
                <w:rFonts w:ascii="Cambria" w:hAnsi="Cambria" w:cstheme="minorHAnsi"/>
              </w:rPr>
              <w:tab/>
            </w:r>
            <w:r w:rsidRPr="00F74ED5">
              <w:rPr>
                <w:rFonts w:ascii="Cambria" w:hAnsi="Cambria" w:cstheme="minorHAnsi"/>
              </w:rPr>
              <w:tab/>
            </w:r>
            <w:r w:rsidRPr="00F74ED5">
              <w:rPr>
                <w:rFonts w:ascii="Cambria" w:hAnsi="Cambria" w:cstheme="minorHAnsi"/>
              </w:rPr>
              <w:tab/>
            </w:r>
            <w:r w:rsidR="00374B5F">
              <w:rPr>
                <w:rFonts w:ascii="Cambria" w:hAnsi="Cambria" w:cstheme="minorHAnsi"/>
                <w:sz w:val="24"/>
                <w:szCs w:val="24"/>
              </w:rPr>
              <w:t xml:space="preserve">Medan,  26 </w:t>
            </w:r>
            <w:r w:rsidRPr="00F74ED5">
              <w:rPr>
                <w:rFonts w:ascii="Cambria" w:hAnsi="Cambria" w:cstheme="minorHAnsi"/>
                <w:sz w:val="24"/>
                <w:szCs w:val="24"/>
              </w:rPr>
              <w:t>Maret 202</w:t>
            </w:r>
            <w:r>
              <w:rPr>
                <w:rFonts w:ascii="Cambria" w:hAnsi="Cambria" w:cstheme="minorHAnsi"/>
                <w:sz w:val="24"/>
                <w:szCs w:val="24"/>
              </w:rPr>
              <w:t>4</w:t>
            </w:r>
          </w:p>
          <w:p w14:paraId="5B9BE454" w14:textId="77777777" w:rsidR="008F3C95" w:rsidRDefault="008F3C95" w:rsidP="00F74ED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theme="minorHAnsi"/>
                <w:sz w:val="24"/>
                <w:szCs w:val="24"/>
              </w:rPr>
            </w:pPr>
            <w:r w:rsidRPr="00F74ED5">
              <w:rPr>
                <w:rFonts w:ascii="Cambria" w:hAnsi="Cambria" w:cstheme="minorHAnsi"/>
                <w:sz w:val="24"/>
                <w:szCs w:val="24"/>
              </w:rPr>
              <w:tab/>
            </w:r>
            <w:r>
              <w:rPr>
                <w:rFonts w:ascii="Cambria" w:hAnsi="Cambria" w:cstheme="minorHAnsi"/>
                <w:sz w:val="24"/>
                <w:szCs w:val="24"/>
              </w:rPr>
              <w:t>Peserta,</w:t>
            </w:r>
          </w:p>
          <w:p w14:paraId="06934AA7" w14:textId="77777777" w:rsidR="008F3C95" w:rsidRPr="00F74ED5" w:rsidRDefault="008F3C95" w:rsidP="00F74ED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theme="minorHAnsi"/>
                <w:sz w:val="24"/>
                <w:szCs w:val="24"/>
              </w:rPr>
            </w:pPr>
          </w:p>
          <w:p w14:paraId="5BA39DDE" w14:textId="77777777" w:rsidR="008F3C95" w:rsidRPr="00F74ED5" w:rsidRDefault="008F3C95" w:rsidP="00F74ED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theme="minorHAnsi"/>
                <w:sz w:val="24"/>
                <w:szCs w:val="24"/>
              </w:rPr>
            </w:pPr>
          </w:p>
          <w:p w14:paraId="2EEC2624" w14:textId="77777777" w:rsidR="008F3C95" w:rsidRPr="00F74ED5" w:rsidRDefault="008F3C95" w:rsidP="00F74ED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theme="minorHAnsi"/>
                <w:sz w:val="24"/>
                <w:szCs w:val="24"/>
              </w:rPr>
            </w:pPr>
          </w:p>
          <w:p w14:paraId="347FFA69" w14:textId="77777777" w:rsidR="008F3C95" w:rsidRPr="00F74ED5" w:rsidRDefault="008F3C95" w:rsidP="00F74ED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theme="minorHAnsi"/>
                <w:sz w:val="24"/>
                <w:szCs w:val="24"/>
              </w:rPr>
            </w:pPr>
          </w:p>
          <w:p w14:paraId="2CB664FD" w14:textId="77777777" w:rsidR="008F3C95" w:rsidRPr="00F74ED5" w:rsidRDefault="008F3C95" w:rsidP="00F74ED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theme="minorHAnsi"/>
                <w:sz w:val="24"/>
                <w:szCs w:val="24"/>
              </w:rPr>
            </w:pPr>
          </w:p>
          <w:p w14:paraId="6C4D0564" w14:textId="77777777" w:rsidR="008F3C95" w:rsidRPr="00F74ED5" w:rsidRDefault="002112A4" w:rsidP="00F5665B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/>
              </w:rPr>
            </w:pPr>
            <w:r>
              <w:rPr>
                <w:rFonts w:ascii="Cambria" w:hAnsi="Cambria" w:cstheme="minorHAnsi"/>
                <w:sz w:val="24"/>
                <w:szCs w:val="24"/>
              </w:rPr>
              <w:t>SUCI FADILLAH</w:t>
            </w:r>
          </w:p>
        </w:tc>
      </w:tr>
      <w:tr w:rsidR="008F3C95" w14:paraId="752B4BAB" w14:textId="77777777" w:rsidTr="008F3C95">
        <w:trPr>
          <w:trHeight w:val="737"/>
          <w:jc w:val="center"/>
        </w:trPr>
        <w:tc>
          <w:tcPr>
            <w:tcW w:w="4079" w:type="dxa"/>
            <w:gridSpan w:val="2"/>
            <w:tcMar>
              <w:left w:w="0" w:type="dxa"/>
              <w:right w:w="0" w:type="dxa"/>
            </w:tcMar>
          </w:tcPr>
          <w:p w14:paraId="37C19B7D" w14:textId="77777777" w:rsidR="008F3C95" w:rsidRDefault="008F3C95" w:rsidP="00F5125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457" w:type="dxa"/>
          </w:tcPr>
          <w:p w14:paraId="1976D08C" w14:textId="77777777" w:rsidR="008F3C95" w:rsidRDefault="008F3C95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457" w:type="dxa"/>
            <w:vMerge/>
            <w:tcBorders>
              <w:bottom w:val="nil"/>
            </w:tcBorders>
          </w:tcPr>
          <w:p w14:paraId="7E2B3EEE" w14:textId="77777777" w:rsidR="008F3C95" w:rsidRDefault="008F3C95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  <w:tcBorders>
              <w:bottom w:val="nil"/>
            </w:tcBorders>
          </w:tcPr>
          <w:p w14:paraId="5C1A39E1" w14:textId="77777777" w:rsidR="008F3C95" w:rsidRPr="00222466" w:rsidRDefault="008F3C95" w:rsidP="000F7D04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8F3C95" w14:paraId="2010C5D0" w14:textId="77777777" w:rsidTr="008F3C95">
        <w:trPr>
          <w:trHeight w:val="543"/>
          <w:jc w:val="center"/>
        </w:trPr>
        <w:tc>
          <w:tcPr>
            <w:tcW w:w="845" w:type="dxa"/>
            <w:vAlign w:val="center"/>
          </w:tcPr>
          <w:p w14:paraId="1902E4A5" w14:textId="77777777" w:rsidR="008F3C95" w:rsidRPr="00222466" w:rsidRDefault="008F3C95" w:rsidP="00222466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7EFD95D3" wp14:editId="6169BA29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4" w:type="dxa"/>
            <w:vAlign w:val="center"/>
          </w:tcPr>
          <w:p w14:paraId="1F0A5BCB" w14:textId="77777777" w:rsidR="008F3C95" w:rsidRPr="00C65F72" w:rsidRDefault="002112A4" w:rsidP="00073860">
            <w:pPr>
              <w:pStyle w:val="Information"/>
            </w:pPr>
            <w:r>
              <w:rPr>
                <w:rFonts w:ascii="Cambria" w:hAnsi="Cambria" w:cstheme="minorHAnsi"/>
                <w:sz w:val="24"/>
                <w:szCs w:val="28"/>
                <w:lang w:val="id-ID"/>
              </w:rPr>
              <w:t>Jl.</w:t>
            </w:r>
            <w:r>
              <w:rPr>
                <w:rFonts w:ascii="Cambria" w:hAnsi="Cambria" w:cstheme="minorHAnsi"/>
                <w:sz w:val="24"/>
                <w:szCs w:val="28"/>
              </w:rPr>
              <w:t xml:space="preserve"> Jati Pasar IV Sei Mencirim  </w:t>
            </w:r>
          </w:p>
        </w:tc>
        <w:tc>
          <w:tcPr>
            <w:tcW w:w="457" w:type="dxa"/>
          </w:tcPr>
          <w:p w14:paraId="6B704A05" w14:textId="77777777" w:rsidR="008F3C95" w:rsidRDefault="008F3C95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457" w:type="dxa"/>
            <w:vMerge/>
          </w:tcPr>
          <w:p w14:paraId="4DD48266" w14:textId="77777777" w:rsidR="008F3C95" w:rsidRDefault="008F3C95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14:paraId="6C9B6223" w14:textId="77777777" w:rsidR="008F3C95" w:rsidRDefault="008F3C95" w:rsidP="005801E5">
            <w:pPr>
              <w:pStyle w:val="Heading1"/>
            </w:pPr>
          </w:p>
        </w:tc>
      </w:tr>
      <w:tr w:rsidR="008F3C95" w14:paraId="691EB56B" w14:textId="77777777" w:rsidTr="008F3C95">
        <w:trPr>
          <w:trHeight w:val="183"/>
          <w:jc w:val="center"/>
        </w:trPr>
        <w:tc>
          <w:tcPr>
            <w:tcW w:w="4079" w:type="dxa"/>
            <w:gridSpan w:val="2"/>
            <w:vAlign w:val="center"/>
          </w:tcPr>
          <w:p w14:paraId="3E818205" w14:textId="77777777" w:rsidR="008F3C95" w:rsidRDefault="008F3C95" w:rsidP="00071E84">
            <w:pPr>
              <w:pStyle w:val="NoSpacing"/>
            </w:pPr>
          </w:p>
        </w:tc>
        <w:tc>
          <w:tcPr>
            <w:tcW w:w="457" w:type="dxa"/>
          </w:tcPr>
          <w:p w14:paraId="0965E245" w14:textId="77777777" w:rsidR="008F3C95" w:rsidRDefault="008F3C95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457" w:type="dxa"/>
            <w:vMerge/>
          </w:tcPr>
          <w:p w14:paraId="24A62C7D" w14:textId="77777777" w:rsidR="008F3C95" w:rsidRDefault="008F3C95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14:paraId="16056C76" w14:textId="77777777" w:rsidR="008F3C95" w:rsidRDefault="008F3C95" w:rsidP="005801E5">
            <w:pPr>
              <w:pStyle w:val="Heading1"/>
            </w:pPr>
          </w:p>
        </w:tc>
      </w:tr>
      <w:tr w:rsidR="008F3C95" w14:paraId="4C99A6C9" w14:textId="77777777" w:rsidTr="008F3C95">
        <w:trPr>
          <w:trHeight w:val="624"/>
          <w:jc w:val="center"/>
        </w:trPr>
        <w:tc>
          <w:tcPr>
            <w:tcW w:w="845" w:type="dxa"/>
            <w:vAlign w:val="center"/>
          </w:tcPr>
          <w:p w14:paraId="5A22BFCF" w14:textId="77777777" w:rsidR="008F3C95" w:rsidRPr="00222466" w:rsidRDefault="008F3C95" w:rsidP="00222466">
            <w:pPr>
              <w:pStyle w:val="Information"/>
            </w:pPr>
            <w:r>
              <w:rPr>
                <w:noProof/>
              </w:rPr>
              <w:drawing>
                <wp:inline distT="0" distB="0" distL="0" distR="0" wp14:anchorId="30179023" wp14:editId="13014F02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4" w:type="dxa"/>
            <w:vAlign w:val="center"/>
          </w:tcPr>
          <w:p w14:paraId="02253E4C" w14:textId="77777777" w:rsidR="008F3C95" w:rsidRPr="00045F69" w:rsidRDefault="00073860" w:rsidP="00045F69">
            <w:pPr>
              <w:pStyle w:val="Information"/>
            </w:pPr>
            <w:r>
              <w:rPr>
                <w:lang w:val="id-ID"/>
              </w:rPr>
              <w:t xml:space="preserve">+62 </w:t>
            </w:r>
            <w:r w:rsidR="00045F69">
              <w:t>8</w:t>
            </w:r>
            <w:r w:rsidR="00BD6D80">
              <w:t xml:space="preserve">95-2816-8886 </w:t>
            </w:r>
          </w:p>
        </w:tc>
        <w:tc>
          <w:tcPr>
            <w:tcW w:w="457" w:type="dxa"/>
          </w:tcPr>
          <w:p w14:paraId="69D391C5" w14:textId="77777777" w:rsidR="008F3C95" w:rsidRDefault="008F3C95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457" w:type="dxa"/>
            <w:vMerge/>
          </w:tcPr>
          <w:p w14:paraId="748C1A31" w14:textId="77777777" w:rsidR="008F3C95" w:rsidRDefault="008F3C95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14:paraId="3DD5C2A9" w14:textId="77777777" w:rsidR="008F3C95" w:rsidRDefault="008F3C95" w:rsidP="005801E5">
            <w:pPr>
              <w:pStyle w:val="Heading1"/>
            </w:pPr>
          </w:p>
        </w:tc>
      </w:tr>
      <w:tr w:rsidR="008F3C95" w14:paraId="52CE4630" w14:textId="77777777" w:rsidTr="008F3C95">
        <w:trPr>
          <w:trHeight w:val="183"/>
          <w:jc w:val="center"/>
        </w:trPr>
        <w:tc>
          <w:tcPr>
            <w:tcW w:w="4079" w:type="dxa"/>
            <w:gridSpan w:val="2"/>
            <w:vAlign w:val="center"/>
          </w:tcPr>
          <w:p w14:paraId="3DA03B3F" w14:textId="77777777" w:rsidR="008F3C95" w:rsidRDefault="008F3C95" w:rsidP="00071E84">
            <w:pPr>
              <w:pStyle w:val="NoSpacing"/>
            </w:pPr>
          </w:p>
        </w:tc>
        <w:tc>
          <w:tcPr>
            <w:tcW w:w="457" w:type="dxa"/>
          </w:tcPr>
          <w:p w14:paraId="470DABA4" w14:textId="77777777" w:rsidR="008F3C95" w:rsidRDefault="008F3C95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457" w:type="dxa"/>
            <w:vMerge/>
          </w:tcPr>
          <w:p w14:paraId="727E7E8D" w14:textId="77777777" w:rsidR="008F3C95" w:rsidRDefault="008F3C95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14:paraId="79C9EE77" w14:textId="77777777" w:rsidR="008F3C95" w:rsidRDefault="008F3C95" w:rsidP="005801E5">
            <w:pPr>
              <w:pStyle w:val="Heading1"/>
            </w:pPr>
          </w:p>
        </w:tc>
      </w:tr>
      <w:tr w:rsidR="008F3C95" w14:paraId="12EDB839" w14:textId="77777777" w:rsidTr="008F3C95">
        <w:trPr>
          <w:trHeight w:val="633"/>
          <w:jc w:val="center"/>
        </w:trPr>
        <w:tc>
          <w:tcPr>
            <w:tcW w:w="845" w:type="dxa"/>
            <w:vAlign w:val="center"/>
          </w:tcPr>
          <w:p w14:paraId="4E677C20" w14:textId="77777777" w:rsidR="008F3C95" w:rsidRPr="00222466" w:rsidRDefault="008F3C95" w:rsidP="00222466">
            <w:pPr>
              <w:pStyle w:val="Information"/>
            </w:pPr>
            <w:r>
              <w:rPr>
                <w:noProof/>
              </w:rPr>
              <w:drawing>
                <wp:inline distT="0" distB="0" distL="0" distR="0" wp14:anchorId="3440AD5C" wp14:editId="30476DA7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4" w:type="dxa"/>
            <w:vAlign w:val="center"/>
          </w:tcPr>
          <w:p w14:paraId="7311A58C" w14:textId="77777777" w:rsidR="008F3C95" w:rsidRPr="002112A4" w:rsidRDefault="002112A4" w:rsidP="00073860">
            <w:pPr>
              <w:pStyle w:val="Information"/>
            </w:pPr>
            <w:r>
              <w:t>sucifadilh@gmail.com</w:t>
            </w:r>
          </w:p>
        </w:tc>
        <w:tc>
          <w:tcPr>
            <w:tcW w:w="457" w:type="dxa"/>
          </w:tcPr>
          <w:p w14:paraId="0708E878" w14:textId="77777777" w:rsidR="008F3C95" w:rsidRDefault="008F3C95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457" w:type="dxa"/>
            <w:vMerge/>
          </w:tcPr>
          <w:p w14:paraId="7BCAF9C3" w14:textId="77777777" w:rsidR="008F3C95" w:rsidRDefault="008F3C95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14:paraId="34DCBA8E" w14:textId="77777777" w:rsidR="008F3C95" w:rsidRDefault="008F3C95" w:rsidP="005801E5">
            <w:pPr>
              <w:pStyle w:val="Heading1"/>
            </w:pPr>
          </w:p>
        </w:tc>
      </w:tr>
      <w:tr w:rsidR="008F3C95" w14:paraId="2DD5D6EE" w14:textId="77777777" w:rsidTr="008F3C95">
        <w:trPr>
          <w:trHeight w:val="57"/>
          <w:jc w:val="center"/>
        </w:trPr>
        <w:tc>
          <w:tcPr>
            <w:tcW w:w="4079" w:type="dxa"/>
            <w:gridSpan w:val="2"/>
            <w:vAlign w:val="center"/>
          </w:tcPr>
          <w:p w14:paraId="44C125FE" w14:textId="77777777" w:rsidR="008F3C95" w:rsidRDefault="008F3C95" w:rsidP="00071E84">
            <w:pPr>
              <w:pStyle w:val="NoSpacing"/>
            </w:pPr>
          </w:p>
        </w:tc>
        <w:tc>
          <w:tcPr>
            <w:tcW w:w="457" w:type="dxa"/>
          </w:tcPr>
          <w:p w14:paraId="40DB5F75" w14:textId="77777777" w:rsidR="008F3C95" w:rsidRDefault="008F3C95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457" w:type="dxa"/>
            <w:vMerge/>
          </w:tcPr>
          <w:p w14:paraId="3AE9F1B5" w14:textId="77777777" w:rsidR="008F3C95" w:rsidRDefault="008F3C95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14:paraId="3BEA7D4D" w14:textId="77777777" w:rsidR="008F3C95" w:rsidRDefault="008F3C95" w:rsidP="005801E5">
            <w:pPr>
              <w:pStyle w:val="Heading1"/>
            </w:pPr>
          </w:p>
        </w:tc>
      </w:tr>
      <w:tr w:rsidR="008F3C95" w14:paraId="6C1E5D68" w14:textId="77777777" w:rsidTr="008F3C95">
        <w:trPr>
          <w:trHeight w:val="633"/>
          <w:jc w:val="center"/>
        </w:trPr>
        <w:tc>
          <w:tcPr>
            <w:tcW w:w="845" w:type="dxa"/>
            <w:vAlign w:val="center"/>
          </w:tcPr>
          <w:p w14:paraId="7FA327C6" w14:textId="77777777" w:rsidR="008F3C95" w:rsidRPr="00222466" w:rsidRDefault="008F3C95" w:rsidP="00222466">
            <w:pPr>
              <w:pStyle w:val="Information"/>
            </w:pPr>
            <w:r>
              <w:rPr>
                <w:noProof/>
              </w:rPr>
              <w:drawing>
                <wp:inline distT="0" distB="0" distL="0" distR="0" wp14:anchorId="3F46613B" wp14:editId="0A0CEBCE">
                  <wp:extent cx="394335" cy="394335"/>
                  <wp:effectExtent l="0" t="0" r="0" b="5715"/>
                  <wp:docPr id="16" name="Graphic 16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ld.svg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4" w:type="dxa"/>
            <w:vAlign w:val="center"/>
          </w:tcPr>
          <w:p w14:paraId="3139C36D" w14:textId="77777777" w:rsidR="008F3C95" w:rsidRPr="00C65F72" w:rsidRDefault="002112A4" w:rsidP="00D035D4">
            <w:pPr>
              <w:pStyle w:val="Information"/>
            </w:pPr>
            <w:r>
              <w:t>Fadillaaya_</w:t>
            </w:r>
          </w:p>
        </w:tc>
        <w:tc>
          <w:tcPr>
            <w:tcW w:w="457" w:type="dxa"/>
          </w:tcPr>
          <w:p w14:paraId="100B070A" w14:textId="77777777" w:rsidR="008F3C95" w:rsidRDefault="008F3C95" w:rsidP="00AA5637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457" w:type="dxa"/>
            <w:vMerge/>
          </w:tcPr>
          <w:p w14:paraId="1219C754" w14:textId="77777777" w:rsidR="008F3C95" w:rsidRDefault="008F3C95" w:rsidP="00AA5637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14:paraId="020099F1" w14:textId="77777777" w:rsidR="008F3C95" w:rsidRDefault="008F3C95" w:rsidP="005801E5">
            <w:pPr>
              <w:pStyle w:val="Heading1"/>
            </w:pPr>
          </w:p>
        </w:tc>
      </w:tr>
      <w:tr w:rsidR="008F3C95" w14:paraId="2BE3A373" w14:textId="77777777" w:rsidTr="008F3C95">
        <w:trPr>
          <w:trHeight w:val="2448"/>
          <w:jc w:val="center"/>
        </w:trPr>
        <w:tc>
          <w:tcPr>
            <w:tcW w:w="4079" w:type="dxa"/>
            <w:gridSpan w:val="2"/>
          </w:tcPr>
          <w:p w14:paraId="63F25B16" w14:textId="77777777" w:rsidR="008F3C95" w:rsidRDefault="008F3C95" w:rsidP="007443A0">
            <w:pPr>
              <w:pStyle w:val="Heading3"/>
            </w:pPr>
            <w:r>
              <w:t>about me :</w:t>
            </w:r>
          </w:p>
          <w:p w14:paraId="639D58F2" w14:textId="00064667" w:rsidR="008F3C95" w:rsidRPr="007443A0" w:rsidRDefault="00F5665B" w:rsidP="00C12A66">
            <w:pPr>
              <w:pStyle w:val="Information"/>
            </w:pPr>
            <w:r>
              <w:t>Hi,</w:t>
            </w:r>
            <w:r w:rsidR="000038D8">
              <w:t xml:space="preserve"> Per</w:t>
            </w:r>
            <w:r w:rsidR="00BD6D80">
              <w:t>kenalkan Nama saya suci fadillah biasanya di panggil suci dan saya anak kedua dari  4 bersau</w:t>
            </w:r>
            <w:r w:rsidR="000038D8">
              <w:t xml:space="preserve">dara.  saya sekolah di </w:t>
            </w:r>
            <w:r>
              <w:t xml:space="preserve">SMK Negeri 9 Medan, saya </w:t>
            </w:r>
            <w:r w:rsidR="00BD6D80">
              <w:t>memilih juruusan  RPL  karena,</w:t>
            </w:r>
            <w:r w:rsidR="00F40CD4">
              <w:t xml:space="preserve"> Semakin berkembang nya dunia perteknologian dan kedepannya  IT semakin Meningkat pastinya untuk mendapatkan informasi lainnya</w:t>
            </w:r>
            <w:r w:rsidR="00BD6D80">
              <w:t xml:space="preserve"> </w:t>
            </w:r>
            <w:r w:rsidR="00F40CD4">
              <w:t>.Dan saya akan harus terus mempelajari dan mendalami dunia IT.</w:t>
            </w:r>
            <w:bookmarkStart w:id="0" w:name="_GoBack"/>
            <w:bookmarkEnd w:id="0"/>
          </w:p>
        </w:tc>
        <w:tc>
          <w:tcPr>
            <w:tcW w:w="457" w:type="dxa"/>
          </w:tcPr>
          <w:p w14:paraId="266A22B8" w14:textId="77777777" w:rsidR="008F3C95" w:rsidRDefault="008F3C95" w:rsidP="00222466"/>
        </w:tc>
        <w:tc>
          <w:tcPr>
            <w:tcW w:w="457" w:type="dxa"/>
          </w:tcPr>
          <w:p w14:paraId="50C2A869" w14:textId="77777777" w:rsidR="008F3C95" w:rsidRDefault="008F3C95" w:rsidP="00222466"/>
        </w:tc>
        <w:tc>
          <w:tcPr>
            <w:tcW w:w="6432" w:type="dxa"/>
            <w:vMerge/>
          </w:tcPr>
          <w:p w14:paraId="56C3AD7E" w14:textId="77777777" w:rsidR="008F3C95" w:rsidRDefault="008F3C95" w:rsidP="00222466"/>
        </w:tc>
      </w:tr>
    </w:tbl>
    <w:p w14:paraId="57024319" w14:textId="77777777" w:rsidR="007F5B63" w:rsidRPr="00CE1E3D" w:rsidRDefault="007F5B63" w:rsidP="00CE1E3D">
      <w:pPr>
        <w:pStyle w:val="BodyText"/>
      </w:pPr>
    </w:p>
    <w:sectPr w:rsidR="007F5B63" w:rsidRPr="00CE1E3D" w:rsidSect="00475BA4">
      <w:type w:val="continuous"/>
      <w:pgSz w:w="12240" w:h="15840" w:code="1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327D36" w14:textId="77777777" w:rsidR="00524096" w:rsidRDefault="00524096" w:rsidP="00590471">
      <w:r>
        <w:separator/>
      </w:r>
    </w:p>
  </w:endnote>
  <w:endnote w:type="continuationSeparator" w:id="0">
    <w:p w14:paraId="01D1FEAC" w14:textId="77777777" w:rsidR="00524096" w:rsidRDefault="00524096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DC9FBD" w14:textId="77777777" w:rsidR="00524096" w:rsidRDefault="00524096" w:rsidP="00590471">
      <w:r>
        <w:separator/>
      </w:r>
    </w:p>
  </w:footnote>
  <w:footnote w:type="continuationSeparator" w:id="0">
    <w:p w14:paraId="3C5C8231" w14:textId="77777777" w:rsidR="00524096" w:rsidRDefault="00524096" w:rsidP="00590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embedSystemFonts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155A"/>
    <w:rsid w:val="000038D8"/>
    <w:rsid w:val="000124E0"/>
    <w:rsid w:val="00045F69"/>
    <w:rsid w:val="00060042"/>
    <w:rsid w:val="00071E84"/>
    <w:rsid w:val="00073860"/>
    <w:rsid w:val="000B37CD"/>
    <w:rsid w:val="000E72D5"/>
    <w:rsid w:val="000F7D04"/>
    <w:rsid w:val="00142F43"/>
    <w:rsid w:val="00150ABD"/>
    <w:rsid w:val="00165697"/>
    <w:rsid w:val="0016779D"/>
    <w:rsid w:val="001F5586"/>
    <w:rsid w:val="002112A4"/>
    <w:rsid w:val="00222466"/>
    <w:rsid w:val="002D54EA"/>
    <w:rsid w:val="002E5E62"/>
    <w:rsid w:val="002E6C39"/>
    <w:rsid w:val="00374B5F"/>
    <w:rsid w:val="003911FB"/>
    <w:rsid w:val="00420EB9"/>
    <w:rsid w:val="00472C27"/>
    <w:rsid w:val="00475BA4"/>
    <w:rsid w:val="0047764F"/>
    <w:rsid w:val="004779CF"/>
    <w:rsid w:val="004B4268"/>
    <w:rsid w:val="00507E82"/>
    <w:rsid w:val="00524096"/>
    <w:rsid w:val="00555003"/>
    <w:rsid w:val="005801E5"/>
    <w:rsid w:val="00587DBA"/>
    <w:rsid w:val="00590471"/>
    <w:rsid w:val="005A51E1"/>
    <w:rsid w:val="005D01FA"/>
    <w:rsid w:val="00647A4B"/>
    <w:rsid w:val="00653246"/>
    <w:rsid w:val="00716927"/>
    <w:rsid w:val="00731285"/>
    <w:rsid w:val="00735D93"/>
    <w:rsid w:val="007443A0"/>
    <w:rsid w:val="007703AC"/>
    <w:rsid w:val="00777580"/>
    <w:rsid w:val="007F54A0"/>
    <w:rsid w:val="007F5B63"/>
    <w:rsid w:val="0084155A"/>
    <w:rsid w:val="00846CB9"/>
    <w:rsid w:val="008472E9"/>
    <w:rsid w:val="0087118A"/>
    <w:rsid w:val="008C2CFC"/>
    <w:rsid w:val="008F3C95"/>
    <w:rsid w:val="008F6E2E"/>
    <w:rsid w:val="00903C0A"/>
    <w:rsid w:val="009C2E65"/>
    <w:rsid w:val="009C3E7F"/>
    <w:rsid w:val="00A35586"/>
    <w:rsid w:val="00A54D9C"/>
    <w:rsid w:val="00A86F18"/>
    <w:rsid w:val="00AD5898"/>
    <w:rsid w:val="00B11C11"/>
    <w:rsid w:val="00B6425F"/>
    <w:rsid w:val="00B6466C"/>
    <w:rsid w:val="00BD6D80"/>
    <w:rsid w:val="00BD715C"/>
    <w:rsid w:val="00BF4D49"/>
    <w:rsid w:val="00BF79C4"/>
    <w:rsid w:val="00C12A66"/>
    <w:rsid w:val="00C4452C"/>
    <w:rsid w:val="00C65F72"/>
    <w:rsid w:val="00CE1E3D"/>
    <w:rsid w:val="00D035D4"/>
    <w:rsid w:val="00D258F3"/>
    <w:rsid w:val="00D6557B"/>
    <w:rsid w:val="00DF2F8A"/>
    <w:rsid w:val="00E67CEF"/>
    <w:rsid w:val="00E90A60"/>
    <w:rsid w:val="00EB7708"/>
    <w:rsid w:val="00EE7E09"/>
    <w:rsid w:val="00EF2B9C"/>
    <w:rsid w:val="00EF6606"/>
    <w:rsid w:val="00F0223C"/>
    <w:rsid w:val="00F40CD4"/>
    <w:rsid w:val="00F51250"/>
    <w:rsid w:val="00F5665B"/>
    <w:rsid w:val="00F74ED5"/>
    <w:rsid w:val="00FA37E0"/>
    <w:rsid w:val="00FA6AE1"/>
    <w:rsid w:val="00FE74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2405A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F54A0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47A4B"/>
    <w:pPr>
      <w:kinsoku w:val="0"/>
      <w:overflowPunct w:val="0"/>
      <w:spacing w:before="240" w:after="48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7F54A0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F7D04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5F7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F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sv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10" Type="http://schemas.openxmlformats.org/officeDocument/2006/relationships/endnotes" Target="endnotes.xml"/><Relationship Id="rId19" Type="http://schemas.openxmlformats.org/officeDocument/2006/relationships/image" Target="media/image9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Organic%20shapes%20resume.dotx" TargetMode="External"/></Relationship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BC9FD-4CA2-4A7C-B201-BCAE7257B1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5E478E-917E-458B-9655-7ACFC0110A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766EDBD3-B5D7-4D9A-92F9-469EEFFE99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5D56714-65F4-470D-A27B-A8A9954EC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Organic shapes resume</Template>
  <TotalTime>0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2024-03-20T08:36:00Z</dcterms:created>
  <dcterms:modified xsi:type="dcterms:W3CDTF">2024-03-23T05:28:00Z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